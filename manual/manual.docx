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B4" w:rsidRDefault="00EE56B4"/>
    <w:tbl>
      <w:tblPr>
        <w:tblStyle w:val="a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56B4" w:rsidTr="000E5725">
        <w:trPr>
          <w:trHeight w:val="108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6B4" w:rsidRDefault="0063523F">
            <w:r>
              <w:rPr>
                <w:noProof/>
              </w:rPr>
              <w:drawing>
                <wp:inline distT="0" distB="0" distL="0" distR="0">
                  <wp:extent cx="2724150" cy="600075"/>
                  <wp:effectExtent l="0" t="0" r="0" b="0"/>
                  <wp:docPr id="3" name="Imagem 3" descr="D:\sync\Clientes\Tihh Gonçalves\001 - Institucional\001 - Nova Logomarca\tihhgoncalve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ync\Clientes\Tihh Gonçalves\001 - Institucional\001 - Nova Logomarca\tihhgoncalves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56B4" w:rsidRDefault="00491573" w:rsidP="00C10B19">
            <w:pPr>
              <w:widowControl w:val="0"/>
              <w:spacing w:line="240" w:lineRule="auto"/>
              <w:jc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 xml:space="preserve">Manual </w:t>
            </w:r>
            <w:r w:rsidR="00C10B19">
              <w:rPr>
                <w:b/>
                <w:color w:val="000000" w:themeColor="text1"/>
                <w:sz w:val="36"/>
                <w:szCs w:val="36"/>
              </w:rPr>
              <w:t>PV2</w:t>
            </w:r>
          </w:p>
        </w:tc>
      </w:tr>
    </w:tbl>
    <w:p w:rsidR="00EE56B4" w:rsidRDefault="00EE56B4">
      <w:pPr>
        <w:rPr>
          <w:b/>
        </w:rPr>
      </w:pPr>
    </w:p>
    <w:p w:rsidR="006430EE" w:rsidRDefault="006430EE" w:rsidP="006430EE">
      <w:pPr>
        <w:spacing w:after="120"/>
      </w:pPr>
    </w:p>
    <w:p w:rsidR="00397C0F" w:rsidRDefault="00C10B19" w:rsidP="00397C0F">
      <w:pPr>
        <w:pStyle w:val="H1"/>
      </w:pPr>
      <w:r>
        <w:t>INSTALAÇÃO</w:t>
      </w:r>
    </w:p>
    <w:p w:rsidR="00C10B19" w:rsidRDefault="00C10B19" w:rsidP="00C10B19">
      <w:pPr>
        <w:pStyle w:val="SemEspaamento"/>
      </w:pPr>
      <w:r>
        <w:t xml:space="preserve">Para instalar o </w:t>
      </w:r>
      <w:proofErr w:type="spellStart"/>
      <w:r w:rsidRPr="00C10B19">
        <w:rPr>
          <w:i/>
        </w:rPr>
        <w:t>template</w:t>
      </w:r>
      <w:proofErr w:type="spellEnd"/>
      <w:r>
        <w:t xml:space="preserve"> na sua hospedagem é simples. Para isso, basta subir o </w:t>
      </w:r>
      <w:proofErr w:type="gramStart"/>
      <w:r w:rsidRPr="00C10B19">
        <w:rPr>
          <w:highlight w:val="yellow"/>
        </w:rPr>
        <w:t>html</w:t>
      </w:r>
      <w:proofErr w:type="gramEnd"/>
      <w:r w:rsidRPr="00C10B19">
        <w:rPr>
          <w:highlight w:val="yellow"/>
        </w:rPr>
        <w:t>-pv.zip</w:t>
      </w:r>
      <w:r>
        <w:t xml:space="preserve"> até sua hospedagem e depois extraí-lo.</w:t>
      </w:r>
      <w:r w:rsidR="00DC3526">
        <w:t xml:space="preserve"> Segue os passos:</w:t>
      </w:r>
    </w:p>
    <w:p w:rsidR="00DC3526" w:rsidRDefault="00DC3526" w:rsidP="00C10B19">
      <w:pPr>
        <w:pStyle w:val="SemEspaamento"/>
      </w:pPr>
    </w:p>
    <w:p w:rsidR="00DC3526" w:rsidRDefault="00DC3526" w:rsidP="00DC3526">
      <w:pPr>
        <w:pStyle w:val="SemEspaamento"/>
        <w:numPr>
          <w:ilvl w:val="0"/>
          <w:numId w:val="17"/>
        </w:numPr>
        <w:spacing w:before="240"/>
        <w:ind w:left="714" w:hanging="357"/>
      </w:pPr>
      <w:r>
        <w:t xml:space="preserve">Vá até o painel </w:t>
      </w:r>
      <w:proofErr w:type="spellStart"/>
      <w:r>
        <w:t>Cpanel</w:t>
      </w:r>
      <w:proofErr w:type="spellEnd"/>
      <w:r>
        <w:t xml:space="preserve"> da sua hospedagem: </w:t>
      </w:r>
      <w:hyperlink r:id="rId9" w:history="1">
        <w:r w:rsidRPr="00EF2E9E">
          <w:rPr>
            <w:rStyle w:val="Hyperlink"/>
          </w:rPr>
          <w:t>https://speedpress4.speedinx.net/cpanel</w:t>
        </w:r>
      </w:hyperlink>
    </w:p>
    <w:p w:rsidR="00DC3526" w:rsidRDefault="00DC3526" w:rsidP="00DC3526">
      <w:pPr>
        <w:pStyle w:val="SemEspaamento"/>
        <w:numPr>
          <w:ilvl w:val="0"/>
          <w:numId w:val="17"/>
        </w:numPr>
        <w:spacing w:before="240"/>
        <w:ind w:left="714" w:hanging="357"/>
      </w:pPr>
      <w:r>
        <w:t xml:space="preserve">Após fazer seu </w:t>
      </w:r>
      <w:proofErr w:type="spellStart"/>
      <w:r>
        <w:t>login</w:t>
      </w:r>
      <w:proofErr w:type="spellEnd"/>
      <w:r>
        <w:t>, procure pela opção “Gerenciador de Arquivos”, como indicado na imagem abaixo:</w:t>
      </w:r>
      <w:proofErr w:type="gramStart"/>
      <w:r>
        <w:br/>
      </w:r>
      <w:r>
        <w:rPr>
          <w:noProof/>
        </w:rPr>
        <w:drawing>
          <wp:inline distT="0" distB="0" distL="0" distR="0" wp14:anchorId="070409AA" wp14:editId="40F37575">
            <wp:extent cx="3200400" cy="1819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DC3526" w:rsidRDefault="00DC3526" w:rsidP="00DC3526">
      <w:pPr>
        <w:pStyle w:val="SemEspaamento"/>
        <w:numPr>
          <w:ilvl w:val="0"/>
          <w:numId w:val="17"/>
        </w:numPr>
        <w:spacing w:before="240"/>
        <w:ind w:left="714" w:hanging="357"/>
      </w:pPr>
      <w:r>
        <w:t xml:space="preserve">Dentro do Gerenciador de Arquivos, encontre o diretório do domínio que quer instalar o site. </w:t>
      </w:r>
      <w:proofErr w:type="gramStart"/>
      <w:r>
        <w:t>Os diretório estão</w:t>
      </w:r>
      <w:proofErr w:type="gramEnd"/>
      <w:r>
        <w:t xml:space="preserve"> dentro do </w:t>
      </w:r>
      <w:proofErr w:type="spellStart"/>
      <w:r w:rsidRPr="00DC3526">
        <w:rPr>
          <w:highlight w:val="yellow"/>
        </w:rPr>
        <w:t>public_html</w:t>
      </w:r>
      <w:proofErr w:type="spellEnd"/>
      <w:r>
        <w:t xml:space="preserve"> como indicado na imagem abaixo:</w:t>
      </w:r>
      <w:r>
        <w:br/>
      </w:r>
      <w:r>
        <w:rPr>
          <w:noProof/>
        </w:rPr>
        <w:drawing>
          <wp:inline distT="0" distB="0" distL="0" distR="0" wp14:anchorId="30B65753" wp14:editId="77001F96">
            <wp:extent cx="3114675" cy="2066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26" w:rsidRDefault="00DC3526" w:rsidP="00DC3526">
      <w:pPr>
        <w:pStyle w:val="SemEspaamento"/>
        <w:numPr>
          <w:ilvl w:val="0"/>
          <w:numId w:val="17"/>
        </w:numPr>
        <w:spacing w:before="240"/>
        <w:ind w:left="714" w:hanging="357"/>
      </w:pPr>
      <w:proofErr w:type="gramStart"/>
      <w:r>
        <w:t>Após</w:t>
      </w:r>
      <w:proofErr w:type="gramEnd"/>
      <w:r>
        <w:t xml:space="preserve"> selecionado o diretório do domínio, clique em “Carregar” e selecione o </w:t>
      </w:r>
      <w:r w:rsidRPr="00C10B19">
        <w:rPr>
          <w:highlight w:val="yellow"/>
        </w:rPr>
        <w:t>html-pv.zip</w:t>
      </w:r>
      <w:r>
        <w:t xml:space="preserve"> para enviá-lo ao servidor. </w:t>
      </w:r>
    </w:p>
    <w:p w:rsidR="00DC3526" w:rsidRDefault="00DC3526" w:rsidP="00DC3526">
      <w:pPr>
        <w:pStyle w:val="SemEspaamento"/>
        <w:numPr>
          <w:ilvl w:val="0"/>
          <w:numId w:val="17"/>
        </w:numPr>
        <w:spacing w:before="240"/>
        <w:ind w:left="714" w:hanging="357"/>
      </w:pPr>
      <w:proofErr w:type="gramStart"/>
      <w:r>
        <w:lastRenderedPageBreak/>
        <w:t>Após</w:t>
      </w:r>
      <w:proofErr w:type="gramEnd"/>
      <w:r>
        <w:t xml:space="preserve"> enviado, seleciona o arquivo </w:t>
      </w:r>
      <w:r w:rsidRPr="00C10B19">
        <w:rPr>
          <w:highlight w:val="yellow"/>
        </w:rPr>
        <w:t>html-pv.zip</w:t>
      </w:r>
      <w:r>
        <w:t xml:space="preserve"> e clique em “Extrair”</w:t>
      </w:r>
      <w:r>
        <w:br/>
      </w:r>
      <w:r>
        <w:rPr>
          <w:noProof/>
        </w:rPr>
        <w:drawing>
          <wp:inline distT="0" distB="0" distL="0" distR="0" wp14:anchorId="4E74BC48" wp14:editId="00F340E0">
            <wp:extent cx="3487479" cy="231506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280" cy="23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26" w:rsidRDefault="00DC3526" w:rsidP="00DC3526">
      <w:pPr>
        <w:pStyle w:val="SemEspaamento"/>
        <w:numPr>
          <w:ilvl w:val="0"/>
          <w:numId w:val="17"/>
        </w:numPr>
        <w:spacing w:before="240"/>
        <w:ind w:left="714" w:hanging="357"/>
      </w:pPr>
      <w:r>
        <w:t>Pronto! Os arquivos já estão instalados no seu domínio.</w:t>
      </w:r>
      <w:proofErr w:type="gramStart"/>
      <w:r>
        <w:br/>
      </w:r>
      <w:r>
        <w:br/>
      </w:r>
      <w:proofErr w:type="gramEnd"/>
    </w:p>
    <w:p w:rsidR="00C10B19" w:rsidRDefault="00C10B19" w:rsidP="00C10B19">
      <w:pPr>
        <w:pStyle w:val="SemEspaamento"/>
      </w:pPr>
    </w:p>
    <w:p w:rsidR="00C10B19" w:rsidRDefault="00DC3526" w:rsidP="00C10B19">
      <w:pPr>
        <w:pStyle w:val="H1"/>
      </w:pPr>
      <w:r>
        <w:t>CONFIGURAÇÃO</w:t>
      </w:r>
    </w:p>
    <w:p w:rsidR="00C10B19" w:rsidRDefault="00C10B19" w:rsidP="00C10B19">
      <w:pPr>
        <w:pStyle w:val="SemEspaamento"/>
      </w:pPr>
      <w:r>
        <w:t xml:space="preserve">Toda a manutenção do site está controlada em um único arquivo, chamado </w:t>
      </w:r>
      <w:proofErr w:type="spellStart"/>
      <w:proofErr w:type="gramStart"/>
      <w:r w:rsidRPr="00C10B19">
        <w:rPr>
          <w:highlight w:val="yellow"/>
        </w:rPr>
        <w:t>vars.</w:t>
      </w:r>
      <w:proofErr w:type="gramEnd"/>
      <w:r w:rsidRPr="00C10B19">
        <w:rPr>
          <w:highlight w:val="yellow"/>
        </w:rPr>
        <w:t>php</w:t>
      </w:r>
      <w:proofErr w:type="spellEnd"/>
      <w:r>
        <w:t xml:space="preserve">. </w:t>
      </w:r>
      <w:proofErr w:type="gramStart"/>
      <w:r w:rsidR="00FE5CD4">
        <w:t>Selecione ele</w:t>
      </w:r>
      <w:proofErr w:type="gramEnd"/>
      <w:r w:rsidR="00FE5CD4">
        <w:t xml:space="preserve"> dentro do Gerenciador de Arquivos e clique em “Editar”.</w:t>
      </w:r>
    </w:p>
    <w:p w:rsidR="00FE5CD4" w:rsidRDefault="00FE5CD4" w:rsidP="00C10B19">
      <w:pPr>
        <w:pStyle w:val="SemEspaamento"/>
      </w:pPr>
    </w:p>
    <w:p w:rsidR="00FE5CD4" w:rsidRDefault="00FE5CD4" w:rsidP="00C10B19">
      <w:pPr>
        <w:pStyle w:val="SemEspaamento"/>
      </w:pPr>
      <w:r>
        <w:t>Com o arquivo aberto, você verá algo semelhante a isso:</w:t>
      </w:r>
    </w:p>
    <w:p w:rsidR="00FE5CD4" w:rsidRDefault="00FE5CD4" w:rsidP="00C10B19">
      <w:pPr>
        <w:pStyle w:val="SemEspaamento"/>
      </w:pPr>
    </w:p>
    <w:p w:rsidR="00FE5CD4" w:rsidRDefault="00FE5CD4" w:rsidP="00C10B19">
      <w:pPr>
        <w:pStyle w:val="SemEspaamento"/>
      </w:pPr>
      <w:r>
        <w:rPr>
          <w:noProof/>
        </w:rPr>
        <w:drawing>
          <wp:inline distT="0" distB="0" distL="0" distR="0" wp14:anchorId="7F03CFA5" wp14:editId="25AE5F8B">
            <wp:extent cx="5612130" cy="3199130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19" w:rsidRDefault="00C10B19" w:rsidP="00C10B19">
      <w:pPr>
        <w:pStyle w:val="SemEspaamento"/>
      </w:pPr>
    </w:p>
    <w:p w:rsidR="00FE5CD4" w:rsidRDefault="00FE5CD4" w:rsidP="00C10B19">
      <w:pPr>
        <w:pStyle w:val="SemEspaamento"/>
      </w:pPr>
    </w:p>
    <w:p w:rsidR="00C10B19" w:rsidRDefault="00C10B19" w:rsidP="00C10B19">
      <w:pPr>
        <w:pStyle w:val="SemEspaamento"/>
      </w:pPr>
    </w:p>
    <w:p w:rsidR="00C10B19" w:rsidRDefault="00C10B19" w:rsidP="00C10B19">
      <w:pPr>
        <w:pStyle w:val="SemEspaamento"/>
      </w:pPr>
      <w:r>
        <w:t>Observando esse arquivo, notamos que ele tem algumas variáveis que é onde a página é controlada. Bastante você modificar cada uma delas conforme deseja. Abaixo segue uma explicação de cada uma das variáveis:</w:t>
      </w:r>
    </w:p>
    <w:p w:rsidR="00C10B19" w:rsidRDefault="00C10B19" w:rsidP="00C10B19">
      <w:pPr>
        <w:pStyle w:val="SemEspaamento"/>
      </w:pPr>
    </w:p>
    <w:p w:rsid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r w:rsidRPr="00C10B19">
        <w:rPr>
          <w:highlight w:val="yellow"/>
        </w:rPr>
        <w:t>page_title</w:t>
      </w:r>
      <w:proofErr w:type="spellEnd"/>
      <w:r w:rsidRPr="00C10B19">
        <w:t xml:space="preserve"> – Controla o título da p</w:t>
      </w:r>
      <w:r>
        <w:t>ágina, que aparece no navegador.</w:t>
      </w:r>
    </w:p>
    <w:p w:rsidR="00C10B19" w:rsidRDefault="00C10B19" w:rsidP="00C10B19">
      <w:pPr>
        <w:pStyle w:val="SemEspaamento"/>
        <w:ind w:left="720"/>
      </w:pPr>
    </w:p>
    <w:p w:rsidR="00C10B19" w:rsidRPr="00C10B19" w:rsidRDefault="00C10B19" w:rsidP="00C10B19">
      <w:pPr>
        <w:pStyle w:val="SemEspaamento"/>
        <w:ind w:left="720"/>
      </w:pPr>
      <w:r w:rsidRPr="00C10B19">
        <w:rPr>
          <w:highlight w:val="yellow"/>
        </w:rPr>
        <w:lastRenderedPageBreak/>
        <w:t>$link</w:t>
      </w:r>
      <w:r w:rsidRPr="00C10B19">
        <w:t xml:space="preserve"> – Contém a URL do </w:t>
      </w:r>
      <w:proofErr w:type="spellStart"/>
      <w:r w:rsidRPr="00C10B19">
        <w:t>Checkout</w:t>
      </w:r>
      <w:proofErr w:type="spellEnd"/>
      <w:r w:rsidRPr="00C10B19">
        <w:t xml:space="preserve"> de Pagamento.</w:t>
      </w:r>
    </w:p>
    <w:p w:rsidR="00C10B19" w:rsidRPr="00C10B19" w:rsidRDefault="00C10B19" w:rsidP="00C10B19">
      <w:pPr>
        <w:pStyle w:val="SemEspaamento"/>
        <w:ind w:left="720"/>
      </w:pPr>
    </w:p>
    <w:p w:rsidR="00C10B19" w:rsidRP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r w:rsidRPr="00C10B19">
        <w:rPr>
          <w:highlight w:val="yellow"/>
        </w:rPr>
        <w:t>frame_vimeo</w:t>
      </w:r>
      <w:proofErr w:type="spellEnd"/>
      <w:r w:rsidRPr="00C10B19">
        <w:t xml:space="preserve"> – </w:t>
      </w:r>
      <w:r>
        <w:t xml:space="preserve">Contém o script do </w:t>
      </w:r>
      <w:proofErr w:type="spellStart"/>
      <w:r>
        <w:t>embed</w:t>
      </w:r>
      <w:proofErr w:type="spellEnd"/>
      <w:r>
        <w:t xml:space="preserve"> do vídeo do </w:t>
      </w:r>
      <w:proofErr w:type="spellStart"/>
      <w:r>
        <w:t>Vimeo</w:t>
      </w:r>
      <w:proofErr w:type="spellEnd"/>
      <w:r>
        <w:t>/</w:t>
      </w:r>
      <w:proofErr w:type="spellStart"/>
      <w:r>
        <w:t>Youtube</w:t>
      </w:r>
      <w:proofErr w:type="spellEnd"/>
      <w:r>
        <w:t>.</w:t>
      </w:r>
    </w:p>
    <w:p w:rsidR="00C10B19" w:rsidRDefault="00C10B19" w:rsidP="00C10B19">
      <w:pPr>
        <w:pStyle w:val="SemEspaamento"/>
        <w:ind w:left="720"/>
      </w:pPr>
    </w:p>
    <w:p w:rsid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proofErr w:type="gramStart"/>
      <w:r w:rsidRPr="00C10B19">
        <w:rPr>
          <w:highlight w:val="yellow"/>
        </w:rPr>
        <w:t>linkBackRedirect</w:t>
      </w:r>
      <w:proofErr w:type="spellEnd"/>
      <w:proofErr w:type="gramEnd"/>
      <w:r>
        <w:t xml:space="preserve">  - Contém a URL do </w:t>
      </w:r>
      <w:proofErr w:type="spellStart"/>
      <w:r>
        <w:t>BacKredirect</w:t>
      </w:r>
      <w:proofErr w:type="spellEnd"/>
      <w:r>
        <w:t>.</w:t>
      </w:r>
    </w:p>
    <w:p w:rsidR="00C10B19" w:rsidRDefault="00C10B19" w:rsidP="00C10B19">
      <w:pPr>
        <w:pStyle w:val="SemEspaamento"/>
        <w:ind w:left="720"/>
      </w:pPr>
    </w:p>
    <w:p w:rsidR="00C10B19" w:rsidRDefault="00C10B19" w:rsidP="00C10B19">
      <w:pPr>
        <w:pStyle w:val="SemEspaamento"/>
        <w:ind w:left="720"/>
      </w:pPr>
      <w:r w:rsidRPr="00C10B19">
        <w:rPr>
          <w:highlight w:val="yellow"/>
        </w:rPr>
        <w:t>$</w:t>
      </w:r>
      <w:proofErr w:type="spellStart"/>
      <w:proofErr w:type="gramStart"/>
      <w:r w:rsidRPr="00C10B19">
        <w:rPr>
          <w:highlight w:val="yellow"/>
        </w:rPr>
        <w:t>delayTipo</w:t>
      </w:r>
      <w:proofErr w:type="spellEnd"/>
      <w:proofErr w:type="gramEnd"/>
      <w:r>
        <w:t xml:space="preserve"> – Controla qual o tipo de </w:t>
      </w:r>
      <w:proofErr w:type="spellStart"/>
      <w:r>
        <w:t>delay</w:t>
      </w:r>
      <w:proofErr w:type="spellEnd"/>
      <w:r>
        <w:t xml:space="preserve"> que a página tem, onde 0 (zero) é sem nenhum </w:t>
      </w:r>
      <w:proofErr w:type="spellStart"/>
      <w:r>
        <w:t>delay</w:t>
      </w:r>
      <w:proofErr w:type="spellEnd"/>
      <w:r>
        <w:t xml:space="preserve">, 1 é </w:t>
      </w:r>
      <w:proofErr w:type="spellStart"/>
      <w:r>
        <w:t>delay</w:t>
      </w:r>
      <w:proofErr w:type="spellEnd"/>
      <w:r>
        <w:t xml:space="preserve"> em 100% da página e </w:t>
      </w:r>
      <w:bookmarkStart w:id="0" w:name="_GoBack"/>
      <w:bookmarkEnd w:id="0"/>
      <w:r>
        <w:t xml:space="preserve">2 é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parcia</w:t>
      </w:r>
      <w:proofErr w:type="spellEnd"/>
      <w:r>
        <w:t>, somente nos botões e no timer da página.</w:t>
      </w:r>
    </w:p>
    <w:p w:rsidR="00FE5CD4" w:rsidRDefault="00FE5CD4" w:rsidP="00C10B19">
      <w:pPr>
        <w:pStyle w:val="SemEspaamento"/>
        <w:ind w:left="720"/>
      </w:pPr>
    </w:p>
    <w:p w:rsidR="00FE5CD4" w:rsidRDefault="00FE5CD4" w:rsidP="00C10B19">
      <w:pPr>
        <w:pStyle w:val="SemEspaamento"/>
        <w:ind w:left="720"/>
      </w:pPr>
      <w:r w:rsidRPr="00FE5CD4">
        <w:rPr>
          <w:highlight w:val="yellow"/>
        </w:rPr>
        <w:t>$</w:t>
      </w:r>
      <w:proofErr w:type="spellStart"/>
      <w:proofErr w:type="gramStart"/>
      <w:r w:rsidRPr="00FE5CD4">
        <w:rPr>
          <w:highlight w:val="yellow"/>
        </w:rPr>
        <w:t>delayTempo</w:t>
      </w:r>
      <w:proofErr w:type="spellEnd"/>
      <w:proofErr w:type="gramEnd"/>
      <w:r>
        <w:t xml:space="preserve"> – Controla o tempo do </w:t>
      </w:r>
      <w:proofErr w:type="spellStart"/>
      <w:r>
        <w:t>delay</w:t>
      </w:r>
      <w:proofErr w:type="spellEnd"/>
      <w:r>
        <w:t>. Esse tempo é em milésimos, por isso multiplicamos por 1.000 e por 60.</w:t>
      </w:r>
    </w:p>
    <w:p w:rsidR="00FE5CD4" w:rsidRDefault="00FE5CD4" w:rsidP="00C10B19">
      <w:pPr>
        <w:pStyle w:val="SemEspaamento"/>
        <w:ind w:left="720"/>
      </w:pPr>
    </w:p>
    <w:p w:rsidR="00FE5CD4" w:rsidRDefault="00FE5CD4" w:rsidP="00C10B19">
      <w:pPr>
        <w:pStyle w:val="SemEspaamento"/>
        <w:ind w:left="720"/>
      </w:pPr>
      <w:r w:rsidRPr="00FE5CD4">
        <w:rPr>
          <w:highlight w:val="yellow"/>
        </w:rPr>
        <w:t>$</w:t>
      </w:r>
      <w:proofErr w:type="spellStart"/>
      <w:proofErr w:type="gramStart"/>
      <w:r w:rsidRPr="00FE5CD4">
        <w:rPr>
          <w:highlight w:val="yellow"/>
        </w:rPr>
        <w:t>googleAnalytics</w:t>
      </w:r>
      <w:proofErr w:type="spellEnd"/>
      <w:proofErr w:type="gramEnd"/>
      <w:r>
        <w:t xml:space="preserve"> – Código UA do Google </w:t>
      </w:r>
      <w:proofErr w:type="spellStart"/>
      <w:r>
        <w:t>Analytics</w:t>
      </w:r>
      <w:proofErr w:type="spellEnd"/>
    </w:p>
    <w:p w:rsidR="00FE5CD4" w:rsidRDefault="00FE5CD4" w:rsidP="00C10B19">
      <w:pPr>
        <w:pStyle w:val="SemEspaamento"/>
        <w:ind w:left="720"/>
      </w:pPr>
    </w:p>
    <w:p w:rsidR="00FE5CD4" w:rsidRPr="00397C0F" w:rsidRDefault="00FE5CD4" w:rsidP="00C10B19">
      <w:pPr>
        <w:pStyle w:val="SemEspaamento"/>
        <w:ind w:left="720"/>
      </w:pPr>
      <w:r w:rsidRPr="00FE5CD4">
        <w:rPr>
          <w:highlight w:val="yellow"/>
        </w:rPr>
        <w:t>$</w:t>
      </w:r>
      <w:proofErr w:type="spellStart"/>
      <w:proofErr w:type="gramStart"/>
      <w:r w:rsidRPr="00FE5CD4">
        <w:rPr>
          <w:highlight w:val="yellow"/>
        </w:rPr>
        <w:t>facebookPixel</w:t>
      </w:r>
      <w:proofErr w:type="spellEnd"/>
      <w:proofErr w:type="gramEnd"/>
      <w:r>
        <w:t xml:space="preserve"> – Código INIT </w:t>
      </w:r>
    </w:p>
    <w:sectPr w:rsidR="00FE5CD4" w:rsidRPr="00397C0F" w:rsidSect="000E5725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5DF" w:rsidRDefault="005535DF" w:rsidP="0063523F">
      <w:pPr>
        <w:spacing w:line="240" w:lineRule="auto"/>
      </w:pPr>
      <w:r>
        <w:separator/>
      </w:r>
    </w:p>
  </w:endnote>
  <w:endnote w:type="continuationSeparator" w:id="0">
    <w:p w:rsidR="005535DF" w:rsidRDefault="005535DF" w:rsidP="00635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23F" w:rsidRDefault="0063523F" w:rsidP="0063523F">
    <w:pPr>
      <w:pStyle w:val="Rodap"/>
      <w:jc w:val="center"/>
    </w:pPr>
    <w:r>
      <w:t>www.tiago.art.br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5DF" w:rsidRDefault="005535DF" w:rsidP="0063523F">
      <w:pPr>
        <w:spacing w:line="240" w:lineRule="auto"/>
      </w:pPr>
      <w:r>
        <w:separator/>
      </w:r>
    </w:p>
  </w:footnote>
  <w:footnote w:type="continuationSeparator" w:id="0">
    <w:p w:rsidR="005535DF" w:rsidRDefault="005535DF" w:rsidP="00635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332"/>
    <w:multiLevelType w:val="hybridMultilevel"/>
    <w:tmpl w:val="6F06AC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A0928"/>
    <w:multiLevelType w:val="hybridMultilevel"/>
    <w:tmpl w:val="EDB6E070"/>
    <w:lvl w:ilvl="0" w:tplc="97DE8D3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184374CA"/>
    <w:multiLevelType w:val="hybridMultilevel"/>
    <w:tmpl w:val="5DFC0E4C"/>
    <w:lvl w:ilvl="0" w:tplc="97DE8D3A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D2D2C"/>
    <w:multiLevelType w:val="multilevel"/>
    <w:tmpl w:val="7C0AF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F7512A3"/>
    <w:multiLevelType w:val="hybridMultilevel"/>
    <w:tmpl w:val="3A5A1CF0"/>
    <w:lvl w:ilvl="0" w:tplc="E7DEB9A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A3467"/>
    <w:multiLevelType w:val="hybridMultilevel"/>
    <w:tmpl w:val="D7E27F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5606A8"/>
    <w:multiLevelType w:val="hybridMultilevel"/>
    <w:tmpl w:val="E5FEDEF6"/>
    <w:lvl w:ilvl="0" w:tplc="817C05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453D4"/>
    <w:multiLevelType w:val="multilevel"/>
    <w:tmpl w:val="84DA17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3161C6E"/>
    <w:multiLevelType w:val="multilevel"/>
    <w:tmpl w:val="D7DCA5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14182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141823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6C5325"/>
    <w:multiLevelType w:val="multilevel"/>
    <w:tmpl w:val="0464C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975358F"/>
    <w:multiLevelType w:val="hybridMultilevel"/>
    <w:tmpl w:val="E382AB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377045"/>
    <w:multiLevelType w:val="hybridMultilevel"/>
    <w:tmpl w:val="B64038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D1593"/>
    <w:multiLevelType w:val="hybridMultilevel"/>
    <w:tmpl w:val="B13E20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CC553C"/>
    <w:multiLevelType w:val="multilevel"/>
    <w:tmpl w:val="3B78C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19D6AC8"/>
    <w:multiLevelType w:val="hybridMultilevel"/>
    <w:tmpl w:val="94144338"/>
    <w:lvl w:ilvl="0" w:tplc="97DE8D3A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736D7CBA"/>
    <w:multiLevelType w:val="hybridMultilevel"/>
    <w:tmpl w:val="66DC9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74D5E"/>
    <w:multiLevelType w:val="hybridMultilevel"/>
    <w:tmpl w:val="8D0466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4"/>
  </w:num>
  <w:num w:numId="9">
    <w:abstractNumId w:val="1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73"/>
    <w:rsid w:val="000223A5"/>
    <w:rsid w:val="000B7477"/>
    <w:rsid w:val="000C75C1"/>
    <w:rsid w:val="000E5725"/>
    <w:rsid w:val="000F05E0"/>
    <w:rsid w:val="00163AFD"/>
    <w:rsid w:val="001976CE"/>
    <w:rsid w:val="001B32FD"/>
    <w:rsid w:val="00245C17"/>
    <w:rsid w:val="002827D9"/>
    <w:rsid w:val="0028363A"/>
    <w:rsid w:val="00302C2B"/>
    <w:rsid w:val="0037245B"/>
    <w:rsid w:val="00397C0F"/>
    <w:rsid w:val="00463217"/>
    <w:rsid w:val="004800A1"/>
    <w:rsid w:val="00491573"/>
    <w:rsid w:val="004C05DB"/>
    <w:rsid w:val="00540F46"/>
    <w:rsid w:val="005535DF"/>
    <w:rsid w:val="005715C8"/>
    <w:rsid w:val="005A0F3E"/>
    <w:rsid w:val="005A77D3"/>
    <w:rsid w:val="0063523F"/>
    <w:rsid w:val="006430EE"/>
    <w:rsid w:val="006A7950"/>
    <w:rsid w:val="006D4997"/>
    <w:rsid w:val="006E55EB"/>
    <w:rsid w:val="00775BEF"/>
    <w:rsid w:val="007906BD"/>
    <w:rsid w:val="007C431B"/>
    <w:rsid w:val="0087232F"/>
    <w:rsid w:val="008C34F4"/>
    <w:rsid w:val="009A23FB"/>
    <w:rsid w:val="009C353B"/>
    <w:rsid w:val="009D4CD7"/>
    <w:rsid w:val="00A37544"/>
    <w:rsid w:val="00A64AF3"/>
    <w:rsid w:val="00A94605"/>
    <w:rsid w:val="00AD1E9B"/>
    <w:rsid w:val="00B4607A"/>
    <w:rsid w:val="00BE3ED4"/>
    <w:rsid w:val="00C10B19"/>
    <w:rsid w:val="00C67DFC"/>
    <w:rsid w:val="00CF2081"/>
    <w:rsid w:val="00D308EE"/>
    <w:rsid w:val="00DC3526"/>
    <w:rsid w:val="00DD7186"/>
    <w:rsid w:val="00E6159A"/>
    <w:rsid w:val="00EA678C"/>
    <w:rsid w:val="00EB0A43"/>
    <w:rsid w:val="00EE56B4"/>
    <w:rsid w:val="00FE5CD4"/>
    <w:rsid w:val="00FF5327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3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E57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72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57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55EB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9A2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9A23FB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23F"/>
  </w:style>
  <w:style w:type="paragraph" w:styleId="Rodap">
    <w:name w:val="footer"/>
    <w:basedOn w:val="Normal"/>
    <w:link w:val="Rodap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23F"/>
  </w:style>
  <w:style w:type="character" w:customStyle="1" w:styleId="UnresolvedMention">
    <w:name w:val="Unresolved Mention"/>
    <w:basedOn w:val="Fontepargpadro"/>
    <w:uiPriority w:val="99"/>
    <w:semiHidden/>
    <w:unhideWhenUsed/>
    <w:rsid w:val="00463217"/>
    <w:rPr>
      <w:color w:val="808080"/>
      <w:shd w:val="clear" w:color="auto" w:fill="E6E6E6"/>
    </w:rPr>
  </w:style>
  <w:style w:type="paragraph" w:customStyle="1" w:styleId="H1">
    <w:name w:val="H1"/>
    <w:basedOn w:val="Normal"/>
    <w:link w:val="H1Char"/>
    <w:qFormat/>
    <w:rsid w:val="00397C0F"/>
    <w:pPr>
      <w:spacing w:after="120"/>
    </w:pPr>
    <w:rPr>
      <w:b/>
      <w:caps/>
      <w:color w:val="404040" w:themeColor="text1" w:themeTint="BF"/>
      <w:sz w:val="28"/>
    </w:rPr>
  </w:style>
  <w:style w:type="character" w:customStyle="1" w:styleId="H1Char">
    <w:name w:val="H1 Char"/>
    <w:basedOn w:val="Fontepargpadro"/>
    <w:link w:val="H1"/>
    <w:rsid w:val="00397C0F"/>
    <w:rPr>
      <w:b/>
      <w:caps/>
      <w:color w:val="404040" w:themeColor="text1" w:themeTint="BF"/>
      <w:sz w:val="28"/>
    </w:rPr>
  </w:style>
  <w:style w:type="paragraph" w:styleId="SemEspaamento">
    <w:name w:val="No Spacing"/>
    <w:uiPriority w:val="1"/>
    <w:qFormat/>
    <w:rsid w:val="00C10B19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3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E57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72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E57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55EB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9A2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9A23FB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23F"/>
  </w:style>
  <w:style w:type="paragraph" w:styleId="Rodap">
    <w:name w:val="footer"/>
    <w:basedOn w:val="Normal"/>
    <w:link w:val="RodapChar"/>
    <w:uiPriority w:val="99"/>
    <w:unhideWhenUsed/>
    <w:rsid w:val="006352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23F"/>
  </w:style>
  <w:style w:type="character" w:customStyle="1" w:styleId="UnresolvedMention">
    <w:name w:val="Unresolved Mention"/>
    <w:basedOn w:val="Fontepargpadro"/>
    <w:uiPriority w:val="99"/>
    <w:semiHidden/>
    <w:unhideWhenUsed/>
    <w:rsid w:val="00463217"/>
    <w:rPr>
      <w:color w:val="808080"/>
      <w:shd w:val="clear" w:color="auto" w:fill="E6E6E6"/>
    </w:rPr>
  </w:style>
  <w:style w:type="paragraph" w:customStyle="1" w:styleId="H1">
    <w:name w:val="H1"/>
    <w:basedOn w:val="Normal"/>
    <w:link w:val="H1Char"/>
    <w:qFormat/>
    <w:rsid w:val="00397C0F"/>
    <w:pPr>
      <w:spacing w:after="120"/>
    </w:pPr>
    <w:rPr>
      <w:b/>
      <w:caps/>
      <w:color w:val="404040" w:themeColor="text1" w:themeTint="BF"/>
      <w:sz w:val="28"/>
    </w:rPr>
  </w:style>
  <w:style w:type="character" w:customStyle="1" w:styleId="H1Char">
    <w:name w:val="H1 Char"/>
    <w:basedOn w:val="Fontepargpadro"/>
    <w:link w:val="H1"/>
    <w:rsid w:val="00397C0F"/>
    <w:rPr>
      <w:b/>
      <w:caps/>
      <w:color w:val="404040" w:themeColor="text1" w:themeTint="BF"/>
      <w:sz w:val="28"/>
    </w:rPr>
  </w:style>
  <w:style w:type="paragraph" w:styleId="SemEspaamento">
    <w:name w:val="No Spacing"/>
    <w:uiPriority w:val="1"/>
    <w:qFormat/>
    <w:rsid w:val="00C10B1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eedpress4.speedinx.net/cpane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nc\Clientes\Tihh%20Gon&#231;alves\000%20-%20Administra&#231;&#227;o\Papel%20timbra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timbrato.dotx</Template>
  <TotalTime>22</TotalTime>
  <Pages>3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Tihh Gonçalves</dc:creator>
  <cp:lastModifiedBy>Criacao</cp:lastModifiedBy>
  <cp:revision>6</cp:revision>
  <cp:lastPrinted>2017-12-19T16:59:00Z</cp:lastPrinted>
  <dcterms:created xsi:type="dcterms:W3CDTF">2017-10-25T00:15:00Z</dcterms:created>
  <dcterms:modified xsi:type="dcterms:W3CDTF">2018-01-09T16:22:00Z</dcterms:modified>
</cp:coreProperties>
</file>