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B4" w:rsidRDefault="00EE56B4"/>
    <w:tbl>
      <w:tblPr>
        <w:tblStyle w:val="a"/>
        <w:tblW w:w="9029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E56B4" w:rsidTr="000E5725">
        <w:trPr>
          <w:trHeight w:val="1080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6B4" w:rsidRDefault="0063523F">
            <w:r>
              <w:rPr>
                <w:noProof/>
              </w:rPr>
              <w:drawing>
                <wp:inline distT="0" distB="0" distL="0" distR="0">
                  <wp:extent cx="2724150" cy="600075"/>
                  <wp:effectExtent l="0" t="0" r="0" b="0"/>
                  <wp:docPr id="3" name="Imagem 3" descr="D:\sync\Clientes\Tihh Gonçalves\001 - Institucional\001 - Nova Logomarca\tihhgoncalves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sync\Clientes\Tihh Gonçalves\001 - Institucional\001 - Nova Logomarca\tihhgoncalves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E56B4" w:rsidRDefault="00491573" w:rsidP="00C10B19">
            <w:pPr>
              <w:widowControl w:val="0"/>
              <w:spacing w:line="240" w:lineRule="auto"/>
              <w:jc w:val="center"/>
              <w:rPr>
                <w:b/>
                <w:color w:val="FFFFFF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 xml:space="preserve">Manual </w:t>
            </w:r>
            <w:r w:rsidR="00C10B19">
              <w:rPr>
                <w:b/>
                <w:color w:val="000000" w:themeColor="text1"/>
                <w:sz w:val="36"/>
                <w:szCs w:val="36"/>
              </w:rPr>
              <w:t>PV2</w:t>
            </w:r>
          </w:p>
        </w:tc>
      </w:tr>
    </w:tbl>
    <w:p w:rsidR="00EE56B4" w:rsidRDefault="00EE56B4">
      <w:pPr>
        <w:rPr>
          <w:b/>
        </w:rPr>
      </w:pPr>
    </w:p>
    <w:p w:rsidR="006430EE" w:rsidRDefault="006430EE" w:rsidP="006430EE">
      <w:pPr>
        <w:spacing w:after="120"/>
      </w:pPr>
    </w:p>
    <w:p w:rsidR="00397C0F" w:rsidRDefault="00C10B19" w:rsidP="00397C0F">
      <w:pPr>
        <w:pStyle w:val="H1"/>
      </w:pPr>
      <w:r>
        <w:t>INSTALAÇÃO</w:t>
      </w:r>
    </w:p>
    <w:p w:rsidR="00C10B19" w:rsidRDefault="00C10B19" w:rsidP="00C10B19">
      <w:pPr>
        <w:pStyle w:val="SemEspaamento"/>
      </w:pPr>
      <w:r>
        <w:t xml:space="preserve">Para instalar o </w:t>
      </w:r>
      <w:proofErr w:type="spellStart"/>
      <w:r w:rsidRPr="00C10B19">
        <w:rPr>
          <w:i/>
        </w:rPr>
        <w:t>template</w:t>
      </w:r>
      <w:proofErr w:type="spellEnd"/>
      <w:r>
        <w:t xml:space="preserve"> na sua hospedagem é simples. Para isso, basta subir o </w:t>
      </w:r>
      <w:proofErr w:type="gramStart"/>
      <w:r w:rsidRPr="00C10B19">
        <w:rPr>
          <w:highlight w:val="yellow"/>
        </w:rPr>
        <w:t>html</w:t>
      </w:r>
      <w:proofErr w:type="gramEnd"/>
      <w:r w:rsidRPr="00C10B19">
        <w:rPr>
          <w:highlight w:val="yellow"/>
        </w:rPr>
        <w:t>-pv2.zip</w:t>
      </w:r>
      <w:r>
        <w:t xml:space="preserve"> até sua hospedagem e depois extraí-lo.</w:t>
      </w:r>
    </w:p>
    <w:p w:rsidR="00C10B19" w:rsidRDefault="00C10B19" w:rsidP="00C10B19">
      <w:pPr>
        <w:pStyle w:val="SemEspaamento"/>
      </w:pPr>
    </w:p>
    <w:p w:rsidR="00C10B19" w:rsidRDefault="00C10B19" w:rsidP="00C10B19">
      <w:pPr>
        <w:pStyle w:val="H1"/>
      </w:pPr>
      <w:r>
        <w:t>MAnutenção</w:t>
      </w:r>
    </w:p>
    <w:p w:rsidR="00C10B19" w:rsidRDefault="00C10B19" w:rsidP="00C10B19">
      <w:pPr>
        <w:pStyle w:val="SemEspaamento"/>
      </w:pPr>
      <w:r>
        <w:t xml:space="preserve">Toda a manutenção do site está controlada em um único arquivo, chamado </w:t>
      </w:r>
      <w:proofErr w:type="spellStart"/>
      <w:proofErr w:type="gramStart"/>
      <w:r w:rsidRPr="00C10B19">
        <w:rPr>
          <w:highlight w:val="yellow"/>
        </w:rPr>
        <w:t>vars.</w:t>
      </w:r>
      <w:proofErr w:type="gramEnd"/>
      <w:r w:rsidRPr="00C10B19">
        <w:rPr>
          <w:highlight w:val="yellow"/>
        </w:rPr>
        <w:t>php</w:t>
      </w:r>
      <w:proofErr w:type="spellEnd"/>
      <w:r>
        <w:t>. Ao abri-lo, você verá o seguinte:</w:t>
      </w:r>
    </w:p>
    <w:p w:rsidR="00C10B19" w:rsidRDefault="00C10B19" w:rsidP="00C10B19">
      <w:pPr>
        <w:pStyle w:val="SemEspaamento"/>
      </w:pPr>
    </w:p>
    <w:p w:rsidR="00C10B19" w:rsidRDefault="00C10B19" w:rsidP="00C10B19">
      <w:pPr>
        <w:pStyle w:val="SemEspaamento"/>
      </w:pPr>
      <w:r>
        <w:rPr>
          <w:noProof/>
        </w:rPr>
        <w:drawing>
          <wp:inline distT="0" distB="0" distL="0" distR="0" wp14:anchorId="087B8EB1" wp14:editId="0A9FB39A">
            <wp:extent cx="6325265" cy="1998921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3168" cy="199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19" w:rsidRDefault="00C10B19" w:rsidP="00C10B19">
      <w:pPr>
        <w:pStyle w:val="SemEspaamento"/>
      </w:pPr>
    </w:p>
    <w:p w:rsidR="00C10B19" w:rsidRDefault="00C10B19" w:rsidP="00C10B19">
      <w:pPr>
        <w:pStyle w:val="SemEspaamento"/>
      </w:pPr>
      <w:r>
        <w:t>Observando esse arquivo, notamos que ele tem algumas variáveis que é onde a página é controlada. Bastante você modificar cada uma delas conforme deseja. Abaixo segue uma explicação de cada uma das variáveis:</w:t>
      </w:r>
    </w:p>
    <w:p w:rsidR="00C10B19" w:rsidRDefault="00C10B19" w:rsidP="00C10B19">
      <w:pPr>
        <w:pStyle w:val="SemEspaamento"/>
      </w:pPr>
    </w:p>
    <w:p w:rsidR="00C10B19" w:rsidRDefault="00C10B19" w:rsidP="00C10B19">
      <w:pPr>
        <w:pStyle w:val="SemEspaamento"/>
        <w:ind w:left="720"/>
      </w:pPr>
      <w:r w:rsidRPr="00C10B19">
        <w:rPr>
          <w:highlight w:val="yellow"/>
        </w:rPr>
        <w:t>$</w:t>
      </w:r>
      <w:proofErr w:type="spellStart"/>
      <w:r w:rsidRPr="00C10B19">
        <w:rPr>
          <w:highlight w:val="yellow"/>
        </w:rPr>
        <w:t>page_title</w:t>
      </w:r>
      <w:proofErr w:type="spellEnd"/>
      <w:r w:rsidRPr="00C10B19">
        <w:t xml:space="preserve"> – Controla o título da p</w:t>
      </w:r>
      <w:r>
        <w:t>ágina, que aparece no navegador.</w:t>
      </w:r>
    </w:p>
    <w:p w:rsidR="00C10B19" w:rsidRDefault="00C10B19" w:rsidP="00C10B19">
      <w:pPr>
        <w:pStyle w:val="SemEspaamento"/>
        <w:ind w:left="720"/>
      </w:pPr>
    </w:p>
    <w:p w:rsidR="00C10B19" w:rsidRPr="00C10B19" w:rsidRDefault="00C10B19" w:rsidP="00C10B19">
      <w:pPr>
        <w:pStyle w:val="SemEspaamento"/>
        <w:ind w:left="720"/>
      </w:pPr>
      <w:r w:rsidRPr="00C10B19">
        <w:rPr>
          <w:highlight w:val="yellow"/>
        </w:rPr>
        <w:t>$link</w:t>
      </w:r>
      <w:r w:rsidRPr="00C10B19">
        <w:t xml:space="preserve"> – Contém a URL do </w:t>
      </w:r>
      <w:proofErr w:type="spellStart"/>
      <w:r w:rsidRPr="00C10B19">
        <w:t>Checkout</w:t>
      </w:r>
      <w:proofErr w:type="spellEnd"/>
      <w:r w:rsidRPr="00C10B19">
        <w:t xml:space="preserve"> de Pagamento.</w:t>
      </w:r>
    </w:p>
    <w:p w:rsidR="00C10B19" w:rsidRPr="00C10B19" w:rsidRDefault="00C10B19" w:rsidP="00C10B19">
      <w:pPr>
        <w:pStyle w:val="SemEspaamento"/>
        <w:ind w:left="720"/>
      </w:pPr>
    </w:p>
    <w:p w:rsidR="00C10B19" w:rsidRPr="00C10B19" w:rsidRDefault="00C10B19" w:rsidP="00C10B19">
      <w:pPr>
        <w:pStyle w:val="SemEspaamento"/>
        <w:ind w:left="720"/>
      </w:pPr>
      <w:r w:rsidRPr="00C10B19">
        <w:rPr>
          <w:highlight w:val="yellow"/>
        </w:rPr>
        <w:t>$</w:t>
      </w:r>
      <w:proofErr w:type="spellStart"/>
      <w:r w:rsidRPr="00C10B19">
        <w:rPr>
          <w:highlight w:val="yellow"/>
        </w:rPr>
        <w:t>frame_vimeo</w:t>
      </w:r>
      <w:proofErr w:type="spellEnd"/>
      <w:r w:rsidRPr="00C10B19">
        <w:t xml:space="preserve"> – </w:t>
      </w:r>
      <w:r>
        <w:t xml:space="preserve">Contém o script do </w:t>
      </w:r>
      <w:proofErr w:type="spellStart"/>
      <w:r>
        <w:t>embed</w:t>
      </w:r>
      <w:proofErr w:type="spellEnd"/>
      <w:r>
        <w:t xml:space="preserve"> do vídeo do </w:t>
      </w:r>
      <w:proofErr w:type="spellStart"/>
      <w:r>
        <w:t>Vimeo</w:t>
      </w:r>
      <w:proofErr w:type="spellEnd"/>
      <w:r>
        <w:t>/</w:t>
      </w:r>
      <w:proofErr w:type="spellStart"/>
      <w:r>
        <w:t>Youtube</w:t>
      </w:r>
      <w:proofErr w:type="spellEnd"/>
      <w:r>
        <w:t>.</w:t>
      </w:r>
    </w:p>
    <w:p w:rsidR="00C10B19" w:rsidRDefault="00C10B19" w:rsidP="00C10B19">
      <w:pPr>
        <w:pStyle w:val="SemEspaamento"/>
        <w:ind w:left="720"/>
      </w:pPr>
      <w:bookmarkStart w:id="0" w:name="_GoBack"/>
      <w:bookmarkEnd w:id="0"/>
    </w:p>
    <w:p w:rsidR="00C10B19" w:rsidRDefault="00C10B19" w:rsidP="00C10B19">
      <w:pPr>
        <w:pStyle w:val="SemEspaamento"/>
        <w:ind w:left="720"/>
      </w:pPr>
      <w:r w:rsidRPr="00C10B19">
        <w:rPr>
          <w:highlight w:val="yellow"/>
        </w:rPr>
        <w:t>$</w:t>
      </w:r>
      <w:proofErr w:type="spellStart"/>
      <w:proofErr w:type="gramStart"/>
      <w:r w:rsidRPr="00C10B19">
        <w:rPr>
          <w:highlight w:val="yellow"/>
        </w:rPr>
        <w:t>linkBackRedirect</w:t>
      </w:r>
      <w:proofErr w:type="spellEnd"/>
      <w:proofErr w:type="gramEnd"/>
      <w:r>
        <w:t xml:space="preserve"> </w:t>
      </w:r>
      <w:r>
        <w:t xml:space="preserve"> - Contém a URL do </w:t>
      </w:r>
      <w:proofErr w:type="spellStart"/>
      <w:r>
        <w:t>BacKredirect</w:t>
      </w:r>
      <w:proofErr w:type="spellEnd"/>
      <w:r>
        <w:t>.</w:t>
      </w:r>
    </w:p>
    <w:p w:rsidR="00C10B19" w:rsidRDefault="00C10B19" w:rsidP="00C10B19">
      <w:pPr>
        <w:pStyle w:val="SemEspaamento"/>
        <w:ind w:left="720"/>
      </w:pPr>
    </w:p>
    <w:p w:rsidR="00C10B19" w:rsidRPr="00397C0F" w:rsidRDefault="00C10B19" w:rsidP="00C10B19">
      <w:pPr>
        <w:pStyle w:val="SemEspaamento"/>
        <w:ind w:left="720"/>
      </w:pPr>
      <w:r w:rsidRPr="00C10B19">
        <w:rPr>
          <w:highlight w:val="yellow"/>
        </w:rPr>
        <w:t>$</w:t>
      </w:r>
      <w:proofErr w:type="spellStart"/>
      <w:proofErr w:type="gramStart"/>
      <w:r w:rsidRPr="00C10B19">
        <w:rPr>
          <w:highlight w:val="yellow"/>
        </w:rPr>
        <w:t>delayTipo</w:t>
      </w:r>
      <w:proofErr w:type="spellEnd"/>
      <w:proofErr w:type="gramEnd"/>
      <w:r>
        <w:t xml:space="preserve"> </w:t>
      </w:r>
      <w:r>
        <w:t xml:space="preserve">– Controla qual o tipo de </w:t>
      </w:r>
      <w:proofErr w:type="spellStart"/>
      <w:r>
        <w:t>delay</w:t>
      </w:r>
      <w:proofErr w:type="spellEnd"/>
      <w:r>
        <w:t xml:space="preserve"> que a página tem, onde 0 (zero) é sem nenhum </w:t>
      </w:r>
      <w:proofErr w:type="spellStart"/>
      <w:r>
        <w:t>delay</w:t>
      </w:r>
      <w:proofErr w:type="spellEnd"/>
      <w:r>
        <w:t xml:space="preserve">, 1 é </w:t>
      </w:r>
      <w:proofErr w:type="spellStart"/>
      <w:r>
        <w:t>delay</w:t>
      </w:r>
      <w:proofErr w:type="spellEnd"/>
      <w:r>
        <w:t xml:space="preserve"> em 100% da página e 2 é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parcia</w:t>
      </w:r>
      <w:proofErr w:type="spellEnd"/>
      <w:r>
        <w:t>, somente nos botões e no timer da página.</w:t>
      </w:r>
    </w:p>
    <w:sectPr w:rsidR="00C10B19" w:rsidRPr="00397C0F" w:rsidSect="000E5725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63A" w:rsidRDefault="0028363A" w:rsidP="0063523F">
      <w:pPr>
        <w:spacing w:line="240" w:lineRule="auto"/>
      </w:pPr>
      <w:r>
        <w:separator/>
      </w:r>
    </w:p>
  </w:endnote>
  <w:endnote w:type="continuationSeparator" w:id="0">
    <w:p w:rsidR="0028363A" w:rsidRDefault="0028363A" w:rsidP="00635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23F" w:rsidRDefault="0063523F" w:rsidP="0063523F">
    <w:pPr>
      <w:pStyle w:val="Rodap"/>
      <w:jc w:val="center"/>
    </w:pPr>
    <w:r>
      <w:t>www.tiago.art.br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63A" w:rsidRDefault="0028363A" w:rsidP="0063523F">
      <w:pPr>
        <w:spacing w:line="240" w:lineRule="auto"/>
      </w:pPr>
      <w:r>
        <w:separator/>
      </w:r>
    </w:p>
  </w:footnote>
  <w:footnote w:type="continuationSeparator" w:id="0">
    <w:p w:rsidR="0028363A" w:rsidRDefault="0028363A" w:rsidP="00635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6332"/>
    <w:multiLevelType w:val="hybridMultilevel"/>
    <w:tmpl w:val="6F06AC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EA0928"/>
    <w:multiLevelType w:val="hybridMultilevel"/>
    <w:tmpl w:val="EDB6E070"/>
    <w:lvl w:ilvl="0" w:tplc="97DE8D3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184374CA"/>
    <w:multiLevelType w:val="hybridMultilevel"/>
    <w:tmpl w:val="5DFC0E4C"/>
    <w:lvl w:ilvl="0" w:tplc="97DE8D3A">
      <w:numFmt w:val="bullet"/>
      <w:lvlText w:val=""/>
      <w:lvlJc w:val="left"/>
      <w:pPr>
        <w:ind w:left="4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D2D2C"/>
    <w:multiLevelType w:val="multilevel"/>
    <w:tmpl w:val="7C0AF6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F7512A3"/>
    <w:multiLevelType w:val="hybridMultilevel"/>
    <w:tmpl w:val="3A5A1CF0"/>
    <w:lvl w:ilvl="0" w:tplc="E7DEB9A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6A3467"/>
    <w:multiLevelType w:val="hybridMultilevel"/>
    <w:tmpl w:val="D7E27F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5606A8"/>
    <w:multiLevelType w:val="hybridMultilevel"/>
    <w:tmpl w:val="E5FEDEF6"/>
    <w:lvl w:ilvl="0" w:tplc="817C052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E453D4"/>
    <w:multiLevelType w:val="multilevel"/>
    <w:tmpl w:val="84DA17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3161C6E"/>
    <w:multiLevelType w:val="multilevel"/>
    <w:tmpl w:val="D7DCA5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141823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color w:val="141823"/>
        <w:sz w:val="22"/>
        <w:szCs w:val="22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26C5325"/>
    <w:multiLevelType w:val="multilevel"/>
    <w:tmpl w:val="0464CE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975358F"/>
    <w:multiLevelType w:val="hybridMultilevel"/>
    <w:tmpl w:val="E382AB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71D1593"/>
    <w:multiLevelType w:val="hybridMultilevel"/>
    <w:tmpl w:val="B13E20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7CC553C"/>
    <w:multiLevelType w:val="multilevel"/>
    <w:tmpl w:val="3B78CB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719D6AC8"/>
    <w:multiLevelType w:val="hybridMultilevel"/>
    <w:tmpl w:val="94144338"/>
    <w:lvl w:ilvl="0" w:tplc="97DE8D3A">
      <w:numFmt w:val="bullet"/>
      <w:lvlText w:val=""/>
      <w:lvlJc w:val="left"/>
      <w:pPr>
        <w:ind w:left="4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736D7CBA"/>
    <w:multiLevelType w:val="hybridMultilevel"/>
    <w:tmpl w:val="66DC9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C74D5E"/>
    <w:multiLevelType w:val="hybridMultilevel"/>
    <w:tmpl w:val="8D0466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13"/>
  </w:num>
  <w:num w:numId="9">
    <w:abstractNumId w:val="1"/>
  </w:num>
  <w:num w:numId="10">
    <w:abstractNumId w:val="2"/>
  </w:num>
  <w:num w:numId="11">
    <w:abstractNumId w:val="5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573"/>
    <w:rsid w:val="000223A5"/>
    <w:rsid w:val="000B7477"/>
    <w:rsid w:val="000C75C1"/>
    <w:rsid w:val="000E5725"/>
    <w:rsid w:val="000F05E0"/>
    <w:rsid w:val="00163AFD"/>
    <w:rsid w:val="001976CE"/>
    <w:rsid w:val="001B32FD"/>
    <w:rsid w:val="00245C17"/>
    <w:rsid w:val="002827D9"/>
    <w:rsid w:val="0028363A"/>
    <w:rsid w:val="00302C2B"/>
    <w:rsid w:val="0037245B"/>
    <w:rsid w:val="00397C0F"/>
    <w:rsid w:val="00463217"/>
    <w:rsid w:val="004800A1"/>
    <w:rsid w:val="00491573"/>
    <w:rsid w:val="004C05DB"/>
    <w:rsid w:val="00540F46"/>
    <w:rsid w:val="005715C8"/>
    <w:rsid w:val="005A0F3E"/>
    <w:rsid w:val="005A77D3"/>
    <w:rsid w:val="0063523F"/>
    <w:rsid w:val="006430EE"/>
    <w:rsid w:val="006A7950"/>
    <w:rsid w:val="006D4997"/>
    <w:rsid w:val="006E55EB"/>
    <w:rsid w:val="00775BEF"/>
    <w:rsid w:val="007906BD"/>
    <w:rsid w:val="007C431B"/>
    <w:rsid w:val="0087232F"/>
    <w:rsid w:val="008C34F4"/>
    <w:rsid w:val="009A23FB"/>
    <w:rsid w:val="009C353B"/>
    <w:rsid w:val="009D4CD7"/>
    <w:rsid w:val="00A37544"/>
    <w:rsid w:val="00A64AF3"/>
    <w:rsid w:val="00A94605"/>
    <w:rsid w:val="00AD1E9B"/>
    <w:rsid w:val="00B4607A"/>
    <w:rsid w:val="00BE3ED4"/>
    <w:rsid w:val="00C10B19"/>
    <w:rsid w:val="00C67DFC"/>
    <w:rsid w:val="00CF2081"/>
    <w:rsid w:val="00D308EE"/>
    <w:rsid w:val="00DD7186"/>
    <w:rsid w:val="00E6159A"/>
    <w:rsid w:val="00EA678C"/>
    <w:rsid w:val="00EB0A43"/>
    <w:rsid w:val="00EE56B4"/>
    <w:rsid w:val="00FF5327"/>
    <w:rsid w:val="00FF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23F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E57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572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E572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E55EB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9A23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TtulodoLivro">
    <w:name w:val="Book Title"/>
    <w:basedOn w:val="Fontepargpadro"/>
    <w:uiPriority w:val="33"/>
    <w:qFormat/>
    <w:rsid w:val="009A23FB"/>
    <w:rPr>
      <w:b/>
      <w:bCs/>
      <w:smallCaps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3523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23F"/>
  </w:style>
  <w:style w:type="paragraph" w:styleId="Rodap">
    <w:name w:val="footer"/>
    <w:basedOn w:val="Normal"/>
    <w:link w:val="RodapChar"/>
    <w:uiPriority w:val="99"/>
    <w:unhideWhenUsed/>
    <w:rsid w:val="0063523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23F"/>
  </w:style>
  <w:style w:type="character" w:customStyle="1" w:styleId="UnresolvedMention">
    <w:name w:val="Unresolved Mention"/>
    <w:basedOn w:val="Fontepargpadro"/>
    <w:uiPriority w:val="99"/>
    <w:semiHidden/>
    <w:unhideWhenUsed/>
    <w:rsid w:val="00463217"/>
    <w:rPr>
      <w:color w:val="808080"/>
      <w:shd w:val="clear" w:color="auto" w:fill="E6E6E6"/>
    </w:rPr>
  </w:style>
  <w:style w:type="paragraph" w:customStyle="1" w:styleId="H1">
    <w:name w:val="H1"/>
    <w:basedOn w:val="Normal"/>
    <w:link w:val="H1Char"/>
    <w:qFormat/>
    <w:rsid w:val="00397C0F"/>
    <w:pPr>
      <w:spacing w:after="120"/>
    </w:pPr>
    <w:rPr>
      <w:b/>
      <w:caps/>
      <w:color w:val="404040" w:themeColor="text1" w:themeTint="BF"/>
      <w:sz w:val="28"/>
    </w:rPr>
  </w:style>
  <w:style w:type="character" w:customStyle="1" w:styleId="H1Char">
    <w:name w:val="H1 Char"/>
    <w:basedOn w:val="Fontepargpadro"/>
    <w:link w:val="H1"/>
    <w:rsid w:val="00397C0F"/>
    <w:rPr>
      <w:b/>
      <w:caps/>
      <w:color w:val="404040" w:themeColor="text1" w:themeTint="BF"/>
      <w:sz w:val="28"/>
    </w:rPr>
  </w:style>
  <w:style w:type="paragraph" w:styleId="SemEspaamento">
    <w:name w:val="No Spacing"/>
    <w:uiPriority w:val="1"/>
    <w:qFormat/>
    <w:rsid w:val="00C10B19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23F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E57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572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E572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E55EB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9A23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TtulodoLivro">
    <w:name w:val="Book Title"/>
    <w:basedOn w:val="Fontepargpadro"/>
    <w:uiPriority w:val="33"/>
    <w:qFormat/>
    <w:rsid w:val="009A23FB"/>
    <w:rPr>
      <w:b/>
      <w:bCs/>
      <w:smallCaps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3523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23F"/>
  </w:style>
  <w:style w:type="paragraph" w:styleId="Rodap">
    <w:name w:val="footer"/>
    <w:basedOn w:val="Normal"/>
    <w:link w:val="RodapChar"/>
    <w:uiPriority w:val="99"/>
    <w:unhideWhenUsed/>
    <w:rsid w:val="0063523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23F"/>
  </w:style>
  <w:style w:type="character" w:customStyle="1" w:styleId="UnresolvedMention">
    <w:name w:val="Unresolved Mention"/>
    <w:basedOn w:val="Fontepargpadro"/>
    <w:uiPriority w:val="99"/>
    <w:semiHidden/>
    <w:unhideWhenUsed/>
    <w:rsid w:val="00463217"/>
    <w:rPr>
      <w:color w:val="808080"/>
      <w:shd w:val="clear" w:color="auto" w:fill="E6E6E6"/>
    </w:rPr>
  </w:style>
  <w:style w:type="paragraph" w:customStyle="1" w:styleId="H1">
    <w:name w:val="H1"/>
    <w:basedOn w:val="Normal"/>
    <w:link w:val="H1Char"/>
    <w:qFormat/>
    <w:rsid w:val="00397C0F"/>
    <w:pPr>
      <w:spacing w:after="120"/>
    </w:pPr>
    <w:rPr>
      <w:b/>
      <w:caps/>
      <w:color w:val="404040" w:themeColor="text1" w:themeTint="BF"/>
      <w:sz w:val="28"/>
    </w:rPr>
  </w:style>
  <w:style w:type="character" w:customStyle="1" w:styleId="H1Char">
    <w:name w:val="H1 Char"/>
    <w:basedOn w:val="Fontepargpadro"/>
    <w:link w:val="H1"/>
    <w:rsid w:val="00397C0F"/>
    <w:rPr>
      <w:b/>
      <w:caps/>
      <w:color w:val="404040" w:themeColor="text1" w:themeTint="BF"/>
      <w:sz w:val="28"/>
    </w:rPr>
  </w:style>
  <w:style w:type="paragraph" w:styleId="SemEspaamento">
    <w:name w:val="No Spacing"/>
    <w:uiPriority w:val="1"/>
    <w:qFormat/>
    <w:rsid w:val="00C10B1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ync\Clientes\Tihh%20Gon&#231;alves\000%20-%20Administra&#231;&#227;o\Papel%20timbra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Papel timbrato.dotx</Template>
  <TotalTime>8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Tihh Gonçalves</dc:creator>
  <cp:lastModifiedBy>Criacao</cp:lastModifiedBy>
  <cp:revision>5</cp:revision>
  <cp:lastPrinted>2017-12-19T16:59:00Z</cp:lastPrinted>
  <dcterms:created xsi:type="dcterms:W3CDTF">2017-10-25T00:15:00Z</dcterms:created>
  <dcterms:modified xsi:type="dcterms:W3CDTF">2017-12-19T16:59:00Z</dcterms:modified>
</cp:coreProperties>
</file>